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8E7F" w14:textId="77777777" w:rsidR="006433BA" w:rsidRDefault="006433BA" w:rsidP="006433BA">
      <w:pPr>
        <w:pStyle w:val="Title"/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analyze </w:t>
      </w:r>
    </w:p>
    <w:p w14:paraId="7AE54B58" w14:textId="2EF5B29A" w:rsidR="00EF36A5" w:rsidRPr="002B02C9" w:rsidRDefault="006433BA" w:rsidP="006433BA">
      <w:pPr>
        <w:pStyle w:val="Title"/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customer behavior</w:t>
      </w:r>
    </w:p>
    <w:p w14:paraId="498875EA" w14:textId="7DEAD2EC" w:rsidR="00EF36A5" w:rsidRPr="002B02C9" w:rsidRDefault="006433BA" w:rsidP="00AB4981">
      <w:pPr>
        <w:pStyle w:val="Title"/>
        <w:rPr>
          <w:rFonts w:ascii="Century Gothic" w:hAnsi="Century Gothic"/>
          <w:b w:val="0"/>
        </w:rPr>
      </w:pPr>
      <w:r>
        <w:rPr>
          <w:rFonts w:ascii="Century Gothic" w:hAnsi="Century Gothic"/>
          <w:b w:val="0"/>
        </w:rPr>
        <w:t>meeting minutes</w:t>
      </w:r>
    </w:p>
    <w:p w14:paraId="13207118" w14:textId="76DA2FC5" w:rsidR="00EF36A5" w:rsidRPr="002B02C9" w:rsidRDefault="00EF36A5" w:rsidP="00AB4981">
      <w:pPr>
        <w:pStyle w:val="Details"/>
        <w:rPr>
          <w:rFonts w:ascii="Century Gothic" w:hAnsi="Century Gothic"/>
        </w:rPr>
      </w:pPr>
      <w:r w:rsidRPr="002B02C9">
        <w:rPr>
          <w:rFonts w:ascii="Century Gothic" w:hAnsi="Century Gothic"/>
          <w:b/>
        </w:rPr>
        <w:t>Date</w:t>
      </w:r>
      <w:r w:rsidRPr="002B02C9">
        <w:rPr>
          <w:rFonts w:ascii="Century Gothic" w:hAnsi="Century Gothic"/>
        </w:rPr>
        <w:t xml:space="preserve">: </w:t>
      </w:r>
      <w:r w:rsidR="002B02C9" w:rsidRPr="002B02C9">
        <w:rPr>
          <w:rFonts w:ascii="Century Gothic" w:hAnsi="Century Gothic"/>
        </w:rPr>
        <w:t>13/10/2018</w:t>
      </w:r>
    </w:p>
    <w:p w14:paraId="5E9F6C73" w14:textId="7EACDE6A" w:rsidR="00EF36A5" w:rsidRPr="002B02C9" w:rsidRDefault="00EF36A5" w:rsidP="00AB4981">
      <w:pPr>
        <w:pStyle w:val="Details"/>
        <w:rPr>
          <w:rFonts w:ascii="Century Gothic" w:hAnsi="Century Gothic"/>
        </w:rPr>
      </w:pPr>
      <w:r w:rsidRPr="002B02C9">
        <w:rPr>
          <w:rFonts w:ascii="Century Gothic" w:hAnsi="Century Gothic"/>
          <w:b/>
        </w:rPr>
        <w:t>Time</w:t>
      </w:r>
      <w:r w:rsidRPr="002B02C9">
        <w:rPr>
          <w:rFonts w:ascii="Century Gothic" w:hAnsi="Century Gothic"/>
        </w:rPr>
        <w:t xml:space="preserve">: </w:t>
      </w:r>
      <w:r w:rsidR="002B02C9">
        <w:rPr>
          <w:rFonts w:ascii="Century Gothic" w:hAnsi="Century Gothic"/>
        </w:rPr>
        <w:t>2:30 PM – 4:30 PM</w:t>
      </w:r>
    </w:p>
    <w:p w14:paraId="2510639A" w14:textId="31EB2CB0" w:rsidR="00EF36A5" w:rsidRPr="002B02C9" w:rsidRDefault="006433BA" w:rsidP="00AB4981">
      <w:pPr>
        <w:pStyle w:val="Details"/>
        <w:rPr>
          <w:rFonts w:ascii="Century Gothic" w:hAnsi="Century Gothic"/>
        </w:rPr>
      </w:pPr>
      <w:r>
        <w:rPr>
          <w:rFonts w:ascii="Century Gothic" w:hAnsi="Century Gothic"/>
          <w:b/>
        </w:rPr>
        <w:t>Location</w:t>
      </w:r>
      <w:r w:rsidR="00EF36A5" w:rsidRPr="002B02C9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Room I82 - HCMUS</w:t>
      </w:r>
    </w:p>
    <w:p w14:paraId="7541A6D8" w14:textId="0336E8FF" w:rsidR="006433BA" w:rsidRPr="006433BA" w:rsidRDefault="006433BA" w:rsidP="00AB4981">
      <w:pPr>
        <w:pStyle w:val="Heading1"/>
        <w:rPr>
          <w:rFonts w:ascii="Century Gothic" w:hAnsi="Century Gothic"/>
          <w:b/>
        </w:rPr>
      </w:pPr>
      <w:r w:rsidRPr="006433BA">
        <w:rPr>
          <w:rFonts w:ascii="Century Gothic" w:hAnsi="Century Gothic"/>
          <w:b/>
        </w:rPr>
        <w:t>Participants</w:t>
      </w:r>
    </w:p>
    <w:tbl>
      <w:tblPr>
        <w:tblStyle w:val="ListTable6Colorful"/>
        <w:tblW w:w="4283" w:type="pct"/>
        <w:tblInd w:w="678" w:type="dxa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1662"/>
        <w:gridCol w:w="6356"/>
      </w:tblGrid>
      <w:tr w:rsidR="006433BA" w:rsidRPr="002B02C9" w14:paraId="2316F3BC" w14:textId="77777777" w:rsidTr="0056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62" w:type="dxa"/>
            <w:tcBorders>
              <w:top w:val="single" w:sz="18" w:space="0" w:color="44546A" w:themeColor="text2"/>
              <w:bottom w:val="single" w:sz="2" w:space="0" w:color="44546A" w:themeColor="text2"/>
              <w:right w:val="single" w:sz="12" w:space="0" w:color="auto"/>
            </w:tcBorders>
            <w:vAlign w:val="center"/>
          </w:tcPr>
          <w:p w14:paraId="1F381D37" w14:textId="71E833FC" w:rsidR="006433BA" w:rsidRPr="006433BA" w:rsidRDefault="006433BA" w:rsidP="00A625EC">
            <w:pPr>
              <w:ind w:left="216"/>
              <w:rPr>
                <w:rFonts w:ascii="Century Gothic" w:hAnsi="Century Gothic"/>
              </w:rPr>
            </w:pPr>
            <w:r w:rsidRPr="006433BA">
              <w:rPr>
                <w:rFonts w:ascii="Century Gothic" w:hAnsi="Century Gothic"/>
              </w:rPr>
              <w:t>Attendees</w:t>
            </w:r>
          </w:p>
        </w:tc>
        <w:tc>
          <w:tcPr>
            <w:tcW w:w="6356" w:type="dxa"/>
            <w:tcBorders>
              <w:top w:val="single" w:sz="18" w:space="0" w:color="44546A" w:themeColor="text2"/>
              <w:left w:val="single" w:sz="12" w:space="0" w:color="auto"/>
              <w:bottom w:val="single" w:sz="2" w:space="0" w:color="44546A" w:themeColor="text2"/>
            </w:tcBorders>
            <w:vAlign w:val="center"/>
          </w:tcPr>
          <w:p w14:paraId="46C5889E" w14:textId="53FEF3FE" w:rsidR="006433BA" w:rsidRPr="006433BA" w:rsidRDefault="00561881" w:rsidP="00561881">
            <w:pPr>
              <w:ind w:left="162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Hieu, Nhiem, Nhu, Tien, Vinh</w:t>
            </w:r>
          </w:p>
        </w:tc>
      </w:tr>
      <w:tr w:rsidR="006433BA" w:rsidRPr="002B02C9" w14:paraId="41B15BF5" w14:textId="77777777" w:rsidTr="00561881">
        <w:trPr>
          <w:trHeight w:val="360"/>
        </w:trPr>
        <w:tc>
          <w:tcPr>
            <w:tcW w:w="1662" w:type="dxa"/>
            <w:tcBorders>
              <w:top w:val="single" w:sz="2" w:space="0" w:color="44546A" w:themeColor="text2"/>
              <w:bottom w:val="single" w:sz="18" w:space="0" w:color="auto"/>
              <w:right w:val="single" w:sz="12" w:space="0" w:color="auto"/>
            </w:tcBorders>
            <w:vAlign w:val="center"/>
          </w:tcPr>
          <w:p w14:paraId="42914113" w14:textId="4A062574" w:rsidR="006433BA" w:rsidRPr="006433BA" w:rsidRDefault="006433BA" w:rsidP="00A625EC">
            <w:pPr>
              <w:ind w:left="216"/>
              <w:rPr>
                <w:rFonts w:ascii="Century Gothic" w:hAnsi="Century Gothic"/>
                <w:b/>
              </w:rPr>
            </w:pPr>
            <w:r w:rsidRPr="006433BA">
              <w:rPr>
                <w:rFonts w:ascii="Century Gothic" w:hAnsi="Century Gothic"/>
                <w:b/>
              </w:rPr>
              <w:t>Absentees</w:t>
            </w:r>
          </w:p>
        </w:tc>
        <w:tc>
          <w:tcPr>
            <w:tcW w:w="6356" w:type="dxa"/>
            <w:tcBorders>
              <w:top w:val="single" w:sz="2" w:space="0" w:color="44546A" w:themeColor="text2"/>
              <w:left w:val="single" w:sz="12" w:space="0" w:color="auto"/>
              <w:bottom w:val="single" w:sz="18" w:space="0" w:color="auto"/>
            </w:tcBorders>
            <w:vAlign w:val="center"/>
          </w:tcPr>
          <w:p w14:paraId="597A3E35" w14:textId="3A8DAE4C" w:rsidR="006433BA" w:rsidRPr="006433BA" w:rsidRDefault="00561881" w:rsidP="00561881">
            <w:pPr>
              <w:ind w:left="16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</w:tbl>
    <w:p w14:paraId="00C9CD09" w14:textId="1BE5CEE0" w:rsidR="00CA6B4F" w:rsidRPr="00FE355D" w:rsidRDefault="00FE355D" w:rsidP="00AB4981">
      <w:pPr>
        <w:pStyle w:val="Heading1"/>
        <w:rPr>
          <w:rFonts w:ascii="Century Gothic" w:hAnsi="Century Gothic"/>
          <w:b/>
        </w:rPr>
      </w:pPr>
      <w:r w:rsidRPr="00FE355D">
        <w:rPr>
          <w:rFonts w:ascii="Century Gothic" w:hAnsi="Century Gothic"/>
          <w:b/>
        </w:rPr>
        <w:t>Contents</w:t>
      </w:r>
    </w:p>
    <w:tbl>
      <w:tblPr>
        <w:tblStyle w:val="ListTable6Colorful"/>
        <w:tblW w:w="5000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990"/>
        <w:gridCol w:w="5040"/>
        <w:gridCol w:w="3330"/>
      </w:tblGrid>
      <w:tr w:rsidR="00561881" w:rsidRPr="002B02C9" w14:paraId="61C78DCE" w14:textId="355B10D1" w:rsidTr="00012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990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F8AB6C"/>
            <w:vAlign w:val="center"/>
          </w:tcPr>
          <w:p w14:paraId="2262120A" w14:textId="662C6FD6" w:rsidR="00561881" w:rsidRPr="002B02C9" w:rsidRDefault="00561881" w:rsidP="00D0550B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sdt>
              <w:sdtPr>
                <w:rPr>
                  <w:rFonts w:ascii="Century Gothic" w:hAnsi="Century Gothic"/>
                  <w:color w:val="FFFFFF" w:themeColor="background1"/>
                </w:rPr>
                <w:alias w:val="Item:"/>
                <w:tag w:val="Item:"/>
                <w:id w:val="614954302"/>
                <w:placeholder>
                  <w:docPart w:val="1288825ED859491F915056053F535DAF"/>
                </w:placeholder>
                <w:temporary/>
                <w:showingPlcHdr/>
                <w15:appearance w15:val="hidden"/>
              </w:sdtPr>
              <w:sdtContent>
                <w:r w:rsidRPr="002B02C9">
                  <w:rPr>
                    <w:rFonts w:ascii="Century Gothic" w:hAnsi="Century Gothic"/>
                    <w:color w:val="FFFFFF" w:themeColor="background1"/>
                  </w:rPr>
                  <w:t>Item</w:t>
                </w:r>
              </w:sdtContent>
            </w:sdt>
            <w:r>
              <w:rPr>
                <w:rFonts w:ascii="Century Gothic" w:hAnsi="Century Gothic"/>
                <w:color w:val="FFFFFF" w:themeColor="background1"/>
              </w:rPr>
              <w:t xml:space="preserve"> #</w:t>
            </w:r>
          </w:p>
        </w:tc>
        <w:tc>
          <w:tcPr>
            <w:tcW w:w="5040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F8AB6C"/>
            <w:vAlign w:val="center"/>
          </w:tcPr>
          <w:p w14:paraId="275ACF18" w14:textId="5861ACB8" w:rsidR="00561881" w:rsidRPr="002B02C9" w:rsidRDefault="00AF78ED" w:rsidP="00D0550B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Topic</w:t>
            </w:r>
          </w:p>
        </w:tc>
        <w:tc>
          <w:tcPr>
            <w:tcW w:w="3330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F8AB6C"/>
          </w:tcPr>
          <w:p w14:paraId="01A0E391" w14:textId="332792A6" w:rsidR="00561881" w:rsidRPr="002B02C9" w:rsidRDefault="00561881" w:rsidP="00D0550B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Discussion Notes</w:t>
            </w:r>
          </w:p>
        </w:tc>
      </w:tr>
      <w:tr w:rsidR="00561881" w:rsidRPr="002B02C9" w14:paraId="74245178" w14:textId="1446E9A6" w:rsidTr="00AF78ED">
        <w:trPr>
          <w:trHeight w:val="585"/>
        </w:trPr>
        <w:tc>
          <w:tcPr>
            <w:tcW w:w="990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44FFDD0" w14:textId="23793D02" w:rsidR="00561881" w:rsidRPr="002B02C9" w:rsidRDefault="00561881" w:rsidP="00561881">
            <w:pPr>
              <w:ind w:left="21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5040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BC8DF1E" w14:textId="7A3279D1" w:rsidR="00561881" w:rsidRPr="002B02C9" w:rsidRDefault="00012C6C" w:rsidP="00561881">
            <w:pPr>
              <w:ind w:left="27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Clarify Scopes &amp; Objective</w:t>
            </w:r>
            <w:r w:rsidR="00AF78ED">
              <w:rPr>
                <w:rFonts w:ascii="Century Gothic" w:hAnsi="Century Gothic"/>
              </w:rPr>
              <w:t>s</w:t>
            </w:r>
          </w:p>
        </w:tc>
        <w:tc>
          <w:tcPr>
            <w:tcW w:w="3330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7F7E5314" w14:textId="77777777" w:rsidR="00561881" w:rsidRPr="002B02C9" w:rsidRDefault="00561881" w:rsidP="00AF78ED">
            <w:pPr>
              <w:ind w:left="273"/>
              <w:rPr>
                <w:rFonts w:ascii="Century Gothic" w:hAnsi="Century Gothic"/>
              </w:rPr>
            </w:pPr>
          </w:p>
        </w:tc>
      </w:tr>
      <w:tr w:rsidR="00561881" w:rsidRPr="002B02C9" w14:paraId="033F6757" w14:textId="2C462070" w:rsidTr="00AF78ED">
        <w:trPr>
          <w:trHeight w:val="796"/>
        </w:trPr>
        <w:tc>
          <w:tcPr>
            <w:tcW w:w="99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D6F7252" w14:textId="63C6CBB5" w:rsidR="00561881" w:rsidRPr="002B02C9" w:rsidRDefault="00012C6C" w:rsidP="00561881">
            <w:pPr>
              <w:ind w:left="21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504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781A262" w14:textId="5B755667" w:rsidR="00561881" w:rsidRPr="002B02C9" w:rsidRDefault="00012C6C" w:rsidP="00561881">
            <w:pPr>
              <w:ind w:left="27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 about ‘customer behavior’ problems</w:t>
            </w:r>
          </w:p>
        </w:tc>
        <w:tc>
          <w:tcPr>
            <w:tcW w:w="333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95735CB" w14:textId="77777777" w:rsidR="00561881" w:rsidRPr="002B02C9" w:rsidRDefault="00561881" w:rsidP="00AF78ED">
            <w:pPr>
              <w:ind w:left="273"/>
              <w:rPr>
                <w:rFonts w:ascii="Century Gothic" w:hAnsi="Century Gothic"/>
              </w:rPr>
            </w:pPr>
          </w:p>
        </w:tc>
      </w:tr>
      <w:tr w:rsidR="00561881" w:rsidRPr="002B02C9" w14:paraId="62D52C82" w14:textId="41B75CB3" w:rsidTr="00AF78ED">
        <w:trPr>
          <w:trHeight w:val="634"/>
        </w:trPr>
        <w:tc>
          <w:tcPr>
            <w:tcW w:w="99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BA08FE9" w14:textId="6E83B71D" w:rsidR="00561881" w:rsidRPr="002B02C9" w:rsidRDefault="00012C6C" w:rsidP="00561881">
            <w:pPr>
              <w:ind w:left="21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504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9BDD65A" w14:textId="709115C8" w:rsidR="00561881" w:rsidRPr="002B02C9" w:rsidRDefault="00012C6C" w:rsidP="00561881">
            <w:pPr>
              <w:ind w:left="27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 about ML process</w:t>
            </w:r>
          </w:p>
        </w:tc>
        <w:tc>
          <w:tcPr>
            <w:tcW w:w="333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6C2275" w14:textId="77777777" w:rsidR="00561881" w:rsidRPr="002B02C9" w:rsidRDefault="00561881" w:rsidP="00AF78ED">
            <w:pPr>
              <w:ind w:left="273"/>
              <w:rPr>
                <w:rFonts w:ascii="Century Gothic" w:hAnsi="Century Gothic"/>
              </w:rPr>
            </w:pPr>
          </w:p>
        </w:tc>
      </w:tr>
      <w:tr w:rsidR="00561881" w:rsidRPr="002B02C9" w14:paraId="023A67A1" w14:textId="7972BDC3" w:rsidTr="00AF78ED">
        <w:trPr>
          <w:trHeight w:val="1885"/>
        </w:trPr>
        <w:tc>
          <w:tcPr>
            <w:tcW w:w="99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6862E75" w14:textId="08FD863B" w:rsidR="00561881" w:rsidRPr="002B02C9" w:rsidRDefault="00012C6C" w:rsidP="00561881">
            <w:pPr>
              <w:ind w:left="21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504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4B0EB2A" w14:textId="1A5B0D1E" w:rsidR="00561881" w:rsidRPr="002B02C9" w:rsidRDefault="00AF78ED" w:rsidP="00561881">
            <w:pPr>
              <w:ind w:left="27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Redistribution tasks for each member </w:t>
            </w:r>
          </w:p>
        </w:tc>
        <w:tc>
          <w:tcPr>
            <w:tcW w:w="3330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64B5AEA" w14:textId="77777777" w:rsidR="00561881" w:rsidRPr="00AF78ED" w:rsidRDefault="00AF78ED" w:rsidP="00AF78ED">
            <w:pPr>
              <w:pStyle w:val="ListParagraph"/>
              <w:numPr>
                <w:ilvl w:val="0"/>
                <w:numId w:val="4"/>
              </w:numPr>
              <w:ind w:left="446" w:hanging="270"/>
              <w:rPr>
                <w:rFonts w:ascii="Century Gothic" w:hAnsi="Century Gothic"/>
              </w:rPr>
            </w:pPr>
            <w:r w:rsidRPr="00AF78ED">
              <w:rPr>
                <w:rFonts w:ascii="Century Gothic" w:hAnsi="Century Gothic"/>
              </w:rPr>
              <w:t>Nhu: Data Visualization</w:t>
            </w:r>
          </w:p>
          <w:p w14:paraId="4CD9AE81" w14:textId="77777777" w:rsidR="00AF78ED" w:rsidRPr="00AF78ED" w:rsidRDefault="00AF78ED" w:rsidP="00AF78ED">
            <w:pPr>
              <w:pStyle w:val="ListParagraph"/>
              <w:numPr>
                <w:ilvl w:val="0"/>
                <w:numId w:val="4"/>
              </w:numPr>
              <w:ind w:left="446" w:hanging="270"/>
              <w:rPr>
                <w:rFonts w:ascii="Century Gothic" w:hAnsi="Century Gothic"/>
              </w:rPr>
            </w:pPr>
            <w:r w:rsidRPr="00AF78ED">
              <w:rPr>
                <w:rFonts w:ascii="Century Gothic" w:hAnsi="Century Gothic"/>
              </w:rPr>
              <w:t>Nhiem, Hieu: Machine Learning</w:t>
            </w:r>
          </w:p>
          <w:p w14:paraId="41E6EB2F" w14:textId="1DB97417" w:rsidR="00AF78ED" w:rsidRPr="00AF78ED" w:rsidRDefault="00AF78ED" w:rsidP="00AF78ED">
            <w:pPr>
              <w:pStyle w:val="ListParagraph"/>
              <w:numPr>
                <w:ilvl w:val="0"/>
                <w:numId w:val="4"/>
              </w:numPr>
              <w:ind w:left="446" w:hanging="270"/>
              <w:rPr>
                <w:rFonts w:ascii="Century Gothic" w:hAnsi="Century Gothic"/>
              </w:rPr>
            </w:pPr>
            <w:r w:rsidRPr="00AF78ED">
              <w:rPr>
                <w:rFonts w:ascii="Century Gothic" w:hAnsi="Century Gothic"/>
              </w:rPr>
              <w:t>Tien, Vinh: Data Analysis</w:t>
            </w:r>
          </w:p>
        </w:tc>
      </w:tr>
      <w:tr w:rsidR="00AF78ED" w:rsidRPr="002B02C9" w14:paraId="32441DCE" w14:textId="77777777" w:rsidTr="00AF78ED">
        <w:trPr>
          <w:trHeight w:val="967"/>
        </w:trPr>
        <w:tc>
          <w:tcPr>
            <w:tcW w:w="990" w:type="dxa"/>
            <w:tcBorders>
              <w:top w:val="single" w:sz="2" w:space="0" w:color="44546A" w:themeColor="text2"/>
              <w:bottom w:val="single" w:sz="18" w:space="0" w:color="auto"/>
            </w:tcBorders>
            <w:vAlign w:val="center"/>
          </w:tcPr>
          <w:p w14:paraId="055D9107" w14:textId="280227F6" w:rsidR="00AF78ED" w:rsidRDefault="00AF78ED" w:rsidP="00561881">
            <w:pPr>
              <w:ind w:left="216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5040" w:type="dxa"/>
            <w:tcBorders>
              <w:top w:val="single" w:sz="2" w:space="0" w:color="44546A" w:themeColor="text2"/>
              <w:bottom w:val="single" w:sz="18" w:space="0" w:color="auto"/>
            </w:tcBorders>
            <w:vAlign w:val="center"/>
          </w:tcPr>
          <w:p w14:paraId="71917CD3" w14:textId="76FABAB9" w:rsidR="00AF78ED" w:rsidRDefault="00AF78ED" w:rsidP="00561881">
            <w:pPr>
              <w:ind w:left="273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  <w:tc>
          <w:tcPr>
            <w:tcW w:w="3330" w:type="dxa"/>
            <w:tcBorders>
              <w:top w:val="single" w:sz="2" w:space="0" w:color="44546A" w:themeColor="text2"/>
              <w:bottom w:val="single" w:sz="18" w:space="0" w:color="auto"/>
            </w:tcBorders>
            <w:vAlign w:val="center"/>
          </w:tcPr>
          <w:p w14:paraId="756EAF33" w14:textId="77777777" w:rsidR="00AF78ED" w:rsidRPr="00AF78ED" w:rsidRDefault="00AF78ED" w:rsidP="00AF78ED">
            <w:pPr>
              <w:ind w:left="273"/>
              <w:rPr>
                <w:rFonts w:ascii="Century Gothic" w:hAnsi="Century Gothic"/>
              </w:rPr>
            </w:pPr>
          </w:p>
        </w:tc>
      </w:tr>
    </w:tbl>
    <w:p w14:paraId="19DE883E" w14:textId="77777777" w:rsidR="00CA6B4F" w:rsidRPr="002B02C9" w:rsidRDefault="00CA6B4F" w:rsidP="00D0550B">
      <w:pPr>
        <w:rPr>
          <w:rFonts w:ascii="Century Gothic" w:hAnsi="Century Gothic"/>
        </w:rPr>
      </w:pPr>
    </w:p>
    <w:sectPr w:rsidR="00CA6B4F" w:rsidRPr="002B02C9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8DF4" w14:textId="77777777" w:rsidR="002B02C9" w:rsidRDefault="002B02C9">
      <w:pPr>
        <w:spacing w:after="0" w:line="240" w:lineRule="auto"/>
      </w:pPr>
      <w:r>
        <w:separator/>
      </w:r>
    </w:p>
  </w:endnote>
  <w:endnote w:type="continuationSeparator" w:id="0">
    <w:p w14:paraId="282EF4C5" w14:textId="77777777" w:rsidR="002B02C9" w:rsidRDefault="002B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8074" w14:textId="77777777" w:rsidR="002B02C9" w:rsidRDefault="002B02C9">
      <w:pPr>
        <w:spacing w:after="0" w:line="240" w:lineRule="auto"/>
      </w:pPr>
      <w:r>
        <w:separator/>
      </w:r>
    </w:p>
  </w:footnote>
  <w:footnote w:type="continuationSeparator" w:id="0">
    <w:p w14:paraId="5B4FA647" w14:textId="77777777" w:rsidR="002B02C9" w:rsidRDefault="002B0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0C910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71F259" wp14:editId="3589D2F7">
              <wp:simplePos x="0" y="0"/>
              <wp:positionH relativeFrom="page">
                <wp:posOffset>-293370</wp:posOffset>
              </wp:positionH>
              <wp:positionV relativeFrom="page">
                <wp:posOffset>-99060</wp:posOffset>
              </wp:positionV>
              <wp:extent cx="9719945" cy="10274935"/>
              <wp:effectExtent l="19050" t="0" r="90805" b="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74935"/>
                        <a:chOff x="0" y="22861"/>
                        <a:chExt cx="9716770" cy="10275506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74322" y="22861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600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66705" y="9326880"/>
                          <a:ext cx="7861179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D17630" id="Group 6" o:spid="_x0000_s1026" alt="decorative element" style="position:absolute;margin-left:-23.1pt;margin-top:-7.8pt;width:765.35pt;height:809.05pt;z-index:-251655168;mso-width-percent:1253;mso-position-horizontal-relative:page;mso-position-vertical-relative:page;mso-width-percent:1253" coordorigin=",228" coordsize="97167,10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">
              <v:shape id="Freeform: Shape 9" o:spid="_x0000_s1027" style="position:absolute;left:2743;top:228;width:78514;height:20192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f60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611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99,5261;7857021,5261;7857021,967271;8299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" strokecolor="#f60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3936C20"/>
    <w:multiLevelType w:val="hybridMultilevel"/>
    <w:tmpl w:val="B7166092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C9"/>
    <w:rsid w:val="00012C6C"/>
    <w:rsid w:val="0001495E"/>
    <w:rsid w:val="0001626D"/>
    <w:rsid w:val="00035454"/>
    <w:rsid w:val="002B02C9"/>
    <w:rsid w:val="002E0B9C"/>
    <w:rsid w:val="002E6287"/>
    <w:rsid w:val="00303AE1"/>
    <w:rsid w:val="00385963"/>
    <w:rsid w:val="003949BD"/>
    <w:rsid w:val="004D61A7"/>
    <w:rsid w:val="00524B92"/>
    <w:rsid w:val="0053630E"/>
    <w:rsid w:val="00560F76"/>
    <w:rsid w:val="00561881"/>
    <w:rsid w:val="0057184E"/>
    <w:rsid w:val="00591FFE"/>
    <w:rsid w:val="006433BA"/>
    <w:rsid w:val="006B7784"/>
    <w:rsid w:val="006F16F0"/>
    <w:rsid w:val="007520BE"/>
    <w:rsid w:val="00A448C1"/>
    <w:rsid w:val="00AA7AA0"/>
    <w:rsid w:val="00AB4981"/>
    <w:rsid w:val="00AF78ED"/>
    <w:rsid w:val="00B43495"/>
    <w:rsid w:val="00B70211"/>
    <w:rsid w:val="00C84D21"/>
    <w:rsid w:val="00CA6B4F"/>
    <w:rsid w:val="00D0550B"/>
    <w:rsid w:val="00D5313C"/>
    <w:rsid w:val="00DA4A43"/>
    <w:rsid w:val="00DA5BEB"/>
    <w:rsid w:val="00DE395C"/>
    <w:rsid w:val="00E2411A"/>
    <w:rsid w:val="00E37225"/>
    <w:rsid w:val="00E51439"/>
    <w:rsid w:val="00EF36A5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D29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AF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\AppData\Roaming\Microsoft\Templates\Education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88825ED859491F915056053F535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542B6-0E3E-4550-A99C-A752C905BA9B}"/>
      </w:docPartPr>
      <w:docPartBody>
        <w:p w:rsidR="00000000" w:rsidRDefault="005324EF" w:rsidP="005324EF">
          <w:pPr>
            <w:pStyle w:val="1288825ED859491F915056053F535DAF"/>
          </w:pPr>
          <w:r w:rsidRPr="00D0550B"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EF"/>
    <w:rsid w:val="005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71B0B560FD7F421A99F236A10C405130">
    <w:name w:val="71B0B560FD7F421A99F236A10C405130"/>
  </w:style>
  <w:style w:type="paragraph" w:customStyle="1" w:styleId="79B46BE587E1415A89DC988080FD8CCF">
    <w:name w:val="79B46BE587E1415A89DC988080FD8CCF"/>
  </w:style>
  <w:style w:type="paragraph" w:customStyle="1" w:styleId="EC989A48C9C44C46AA07BA6AD80D0F9B">
    <w:name w:val="EC989A48C9C44C46AA07BA6AD80D0F9B"/>
  </w:style>
  <w:style w:type="paragraph" w:customStyle="1" w:styleId="DC3FF90072F44D77895B8E1770CBCA01">
    <w:name w:val="DC3FF90072F44D77895B8E1770CBCA01"/>
  </w:style>
  <w:style w:type="paragraph" w:customStyle="1" w:styleId="F556532B965D40E0B030CD60E6D3D29F">
    <w:name w:val="F556532B965D40E0B030CD60E6D3D29F"/>
  </w:style>
  <w:style w:type="paragraph" w:customStyle="1" w:styleId="82E0561483F244AAB454225A2381ADF3">
    <w:name w:val="82E0561483F244AAB454225A2381ADF3"/>
  </w:style>
  <w:style w:type="paragraph" w:customStyle="1" w:styleId="60334FE81B294F0ABBEF9B6E95480E14">
    <w:name w:val="60334FE81B294F0ABBEF9B6E95480E14"/>
  </w:style>
  <w:style w:type="paragraph" w:customStyle="1" w:styleId="2CB04EF6FA9C4D1D9D3F4D338D3E8C51">
    <w:name w:val="2CB04EF6FA9C4D1D9D3F4D338D3E8C51"/>
  </w:style>
  <w:style w:type="paragraph" w:customStyle="1" w:styleId="0BDCFC0F60C341A2B906A3671248B07F">
    <w:name w:val="0BDCFC0F60C341A2B906A3671248B07F"/>
  </w:style>
  <w:style w:type="paragraph" w:customStyle="1" w:styleId="E5A8579C39B9489F8687DFDCE010C95B">
    <w:name w:val="E5A8579C39B9489F8687DFDCE010C95B"/>
  </w:style>
  <w:style w:type="paragraph" w:customStyle="1" w:styleId="8605108D64A84531BDC23B57B653F58D">
    <w:name w:val="8605108D64A84531BDC23B57B653F58D"/>
  </w:style>
  <w:style w:type="paragraph" w:customStyle="1" w:styleId="3884E701334C4F26AED5C9BA69F1CCA1">
    <w:name w:val="3884E701334C4F26AED5C9BA69F1CCA1"/>
  </w:style>
  <w:style w:type="paragraph" w:customStyle="1" w:styleId="BC3829FCDBD441C88C1B9806D10B1B59">
    <w:name w:val="BC3829FCDBD441C88C1B9806D10B1B59"/>
  </w:style>
  <w:style w:type="paragraph" w:customStyle="1" w:styleId="7E1C72430D914DEA9253F7060DB69AF9">
    <w:name w:val="7E1C72430D914DEA9253F7060DB69AF9"/>
  </w:style>
  <w:style w:type="paragraph" w:customStyle="1" w:styleId="62BE9369FB934FB9AFE12C28B2D7296C">
    <w:name w:val="62BE9369FB934FB9AFE12C28B2D7296C"/>
  </w:style>
  <w:style w:type="paragraph" w:customStyle="1" w:styleId="40D44A33F9914A2E9AD1666747DD3E9E">
    <w:name w:val="40D44A33F9914A2E9AD1666747DD3E9E"/>
  </w:style>
  <w:style w:type="paragraph" w:customStyle="1" w:styleId="1DB75EEC9D7141658F8A6C48B3458934">
    <w:name w:val="1DB75EEC9D7141658F8A6C48B3458934"/>
  </w:style>
  <w:style w:type="paragraph" w:customStyle="1" w:styleId="36174E327638435EB61F6561D18274CD">
    <w:name w:val="36174E327638435EB61F6561D18274CD"/>
  </w:style>
  <w:style w:type="paragraph" w:customStyle="1" w:styleId="C167F98F173840888B73FBB15D33B19B">
    <w:name w:val="C167F98F173840888B73FBB15D33B19B"/>
  </w:style>
  <w:style w:type="paragraph" w:customStyle="1" w:styleId="69A0024B67DB461A956C07B2F34AB723">
    <w:name w:val="69A0024B67DB461A956C07B2F34AB723"/>
  </w:style>
  <w:style w:type="paragraph" w:customStyle="1" w:styleId="D5A16E0ACFBF438691588C34643DA06E">
    <w:name w:val="D5A16E0ACFBF438691588C34643DA06E"/>
  </w:style>
  <w:style w:type="paragraph" w:customStyle="1" w:styleId="F6E374450C3D48C69F3F82B0240A382F">
    <w:name w:val="F6E374450C3D48C69F3F82B0240A382F"/>
  </w:style>
  <w:style w:type="paragraph" w:customStyle="1" w:styleId="CDE295B876854C8EB343BD6EC426AE80">
    <w:name w:val="CDE295B876854C8EB343BD6EC426AE80"/>
  </w:style>
  <w:style w:type="paragraph" w:customStyle="1" w:styleId="5A467993F9FA4B7F9ABDBE89CD641B66">
    <w:name w:val="5A467993F9FA4B7F9ABDBE89CD641B66"/>
  </w:style>
  <w:style w:type="paragraph" w:customStyle="1" w:styleId="250DE2A9324A4976A24C3D3B4C0A0633">
    <w:name w:val="250DE2A9324A4976A24C3D3B4C0A0633"/>
  </w:style>
  <w:style w:type="paragraph" w:customStyle="1" w:styleId="D4EF2DA9E9BF4B248C0DCAE75344A4BC">
    <w:name w:val="D4EF2DA9E9BF4B248C0DCAE75344A4BC"/>
  </w:style>
  <w:style w:type="paragraph" w:customStyle="1" w:styleId="01BC74E384F344E491EF14BDE46A1C3F">
    <w:name w:val="01BC74E384F344E491EF14BDE46A1C3F"/>
  </w:style>
  <w:style w:type="paragraph" w:customStyle="1" w:styleId="95BFB1ECD4C749748BD81A469CB3724F">
    <w:name w:val="95BFB1ECD4C749748BD81A469CB3724F"/>
  </w:style>
  <w:style w:type="paragraph" w:customStyle="1" w:styleId="01828A021DF543D09ECF8D1810B5F7AD">
    <w:name w:val="01828A021DF543D09ECF8D1810B5F7AD"/>
  </w:style>
  <w:style w:type="paragraph" w:customStyle="1" w:styleId="DC301335D04E4F089CFC5691D4984223">
    <w:name w:val="DC301335D04E4F089CFC5691D4984223"/>
  </w:style>
  <w:style w:type="paragraph" w:customStyle="1" w:styleId="2E2ED5870FCE4EFDBED6CAB9C6BB9ADC">
    <w:name w:val="2E2ED5870FCE4EFDBED6CAB9C6BB9ADC"/>
  </w:style>
  <w:style w:type="paragraph" w:customStyle="1" w:styleId="99E81EB21CEA4E6685D50CEA6DEAAE7C">
    <w:name w:val="99E81EB21CEA4E6685D50CEA6DEAAE7C"/>
  </w:style>
  <w:style w:type="paragraph" w:customStyle="1" w:styleId="50F75C2576A648AFA3F41ED889CCDD11">
    <w:name w:val="50F75C2576A648AFA3F41ED889CCDD11"/>
  </w:style>
  <w:style w:type="paragraph" w:customStyle="1" w:styleId="4A2A7B07EC524E18B533D57910D741C9">
    <w:name w:val="4A2A7B07EC524E18B533D57910D741C9"/>
  </w:style>
  <w:style w:type="paragraph" w:customStyle="1" w:styleId="A2E4B53C8FA94CF485DFA845580B9ECC">
    <w:name w:val="A2E4B53C8FA94CF485DFA845580B9ECC"/>
  </w:style>
  <w:style w:type="paragraph" w:customStyle="1" w:styleId="F9BB39C9B6274333A0F8EA43C552F1CB">
    <w:name w:val="F9BB39C9B6274333A0F8EA43C552F1CB"/>
  </w:style>
  <w:style w:type="paragraph" w:customStyle="1" w:styleId="F3B67143131A414587BD351F96C24339">
    <w:name w:val="F3B67143131A414587BD351F96C24339"/>
  </w:style>
  <w:style w:type="paragraph" w:customStyle="1" w:styleId="BA9DB7AF2E064D04AB2FA988BB42F8F7">
    <w:name w:val="BA9DB7AF2E064D04AB2FA988BB42F8F7"/>
  </w:style>
  <w:style w:type="paragraph" w:customStyle="1" w:styleId="CD899B67BE43452BB04793B40E372F2E">
    <w:name w:val="CD899B67BE43452BB04793B40E372F2E"/>
  </w:style>
  <w:style w:type="paragraph" w:customStyle="1" w:styleId="245E876D933541E78A7D220A4B19848C">
    <w:name w:val="245E876D933541E78A7D220A4B19848C"/>
  </w:style>
  <w:style w:type="paragraph" w:customStyle="1" w:styleId="146F55562D754495AA522E8726193D90">
    <w:name w:val="146F55562D754495AA522E8726193D90"/>
  </w:style>
  <w:style w:type="paragraph" w:customStyle="1" w:styleId="29C4069F5F0E4F11806456D03FC5C202">
    <w:name w:val="29C4069F5F0E4F11806456D03FC5C202"/>
  </w:style>
  <w:style w:type="paragraph" w:customStyle="1" w:styleId="B0703E83F3AE4D69AA6B9A5F4833ABCB">
    <w:name w:val="B0703E83F3AE4D69AA6B9A5F4833ABCB"/>
  </w:style>
  <w:style w:type="paragraph" w:styleId="ListBullet">
    <w:name w:val="List Bullet"/>
    <w:basedOn w:val="Normal"/>
    <w:uiPriority w:val="10"/>
    <w:qFormat/>
    <w:rsid w:val="005324EF"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81EB17E484AB451FB9B99996ED343E4A">
    <w:name w:val="81EB17E484AB451FB9B99996ED343E4A"/>
  </w:style>
  <w:style w:type="paragraph" w:customStyle="1" w:styleId="709BA1256F0D436DB5C2C876A7818A40">
    <w:name w:val="709BA1256F0D436DB5C2C876A7818A40"/>
  </w:style>
  <w:style w:type="paragraph" w:customStyle="1" w:styleId="A78B3A9A606940DFA7B332035A6A96C2">
    <w:name w:val="A78B3A9A606940DFA7B332035A6A96C2"/>
  </w:style>
  <w:style w:type="paragraph" w:customStyle="1" w:styleId="8AD2BBD0C5F1458D9F5BAE922C9E9DA1">
    <w:name w:val="8AD2BBD0C5F1458D9F5BAE922C9E9DA1"/>
  </w:style>
  <w:style w:type="paragraph" w:customStyle="1" w:styleId="443EB9D4C6F44FB59985E5A993B90094">
    <w:name w:val="443EB9D4C6F44FB59985E5A993B90094"/>
  </w:style>
  <w:style w:type="paragraph" w:customStyle="1" w:styleId="95F05B1E64FF4A51A0DC77ECCB0410B7">
    <w:name w:val="95F05B1E64FF4A51A0DC77ECCB0410B7"/>
  </w:style>
  <w:style w:type="paragraph" w:customStyle="1" w:styleId="BF87437C47A94D40AB8402100E41260E">
    <w:name w:val="BF87437C47A94D40AB8402100E41260E"/>
  </w:style>
  <w:style w:type="paragraph" w:customStyle="1" w:styleId="6D6EE4FDC2FF4488ACCBE467F5B5EEDD">
    <w:name w:val="6D6EE4FDC2FF4488ACCBE467F5B5EEDD"/>
  </w:style>
  <w:style w:type="paragraph" w:customStyle="1" w:styleId="DA3C99B959644B67BE66A07374EBBA0A">
    <w:name w:val="DA3C99B959644B67BE66A07374EBBA0A"/>
  </w:style>
  <w:style w:type="paragraph" w:customStyle="1" w:styleId="19687E0AB45A45A6BB7B8AC0F6AB638F">
    <w:name w:val="19687E0AB45A45A6BB7B8AC0F6AB638F"/>
  </w:style>
  <w:style w:type="paragraph" w:customStyle="1" w:styleId="12043263A53F4EBCB47D99BCC0BF151B">
    <w:name w:val="12043263A53F4EBCB47D99BCC0BF151B"/>
  </w:style>
  <w:style w:type="paragraph" w:customStyle="1" w:styleId="680A6BFF6E7247D7AF12CB4267461C84">
    <w:name w:val="680A6BFF6E7247D7AF12CB4267461C84"/>
    <w:rsid w:val="005324EF"/>
  </w:style>
  <w:style w:type="paragraph" w:customStyle="1" w:styleId="38BD95E8B7114D95849C18FAF29D23B9">
    <w:name w:val="38BD95E8B7114D95849C18FAF29D23B9"/>
    <w:rsid w:val="005324EF"/>
  </w:style>
  <w:style w:type="paragraph" w:customStyle="1" w:styleId="F4DB450EB64C4594B40A28A1B2794627">
    <w:name w:val="F4DB450EB64C4594B40A28A1B2794627"/>
    <w:rsid w:val="005324EF"/>
  </w:style>
  <w:style w:type="paragraph" w:customStyle="1" w:styleId="1C372CA3393C438C8ADDB90764FA6903">
    <w:name w:val="1C372CA3393C438C8ADDB90764FA6903"/>
    <w:rsid w:val="005324EF"/>
  </w:style>
  <w:style w:type="paragraph" w:customStyle="1" w:styleId="B2F9C8C1D7054AFF9A174AFAB689254C">
    <w:name w:val="B2F9C8C1D7054AFF9A174AFAB689254C"/>
    <w:rsid w:val="005324EF"/>
  </w:style>
  <w:style w:type="paragraph" w:customStyle="1" w:styleId="775E9ACC65D24867950E031F32B4CC5E">
    <w:name w:val="775E9ACC65D24867950E031F32B4CC5E"/>
    <w:rsid w:val="005324EF"/>
  </w:style>
  <w:style w:type="paragraph" w:customStyle="1" w:styleId="175C2C57E5A141FEB2FFF939F70E0964">
    <w:name w:val="175C2C57E5A141FEB2FFF939F70E0964"/>
    <w:rsid w:val="005324EF"/>
  </w:style>
  <w:style w:type="paragraph" w:customStyle="1" w:styleId="E2BAEDDB90D94BBA83AF27EA8A17E0BD">
    <w:name w:val="E2BAEDDB90D94BBA83AF27EA8A17E0BD"/>
    <w:rsid w:val="005324EF"/>
  </w:style>
  <w:style w:type="paragraph" w:customStyle="1" w:styleId="DF749812E97743E3991CD3D23DD8F429">
    <w:name w:val="DF749812E97743E3991CD3D23DD8F429"/>
    <w:rsid w:val="005324EF"/>
  </w:style>
  <w:style w:type="paragraph" w:customStyle="1" w:styleId="F969E5F513A6438CA3BE7A62C94A823B">
    <w:name w:val="F969E5F513A6438CA3BE7A62C94A823B"/>
    <w:rsid w:val="005324EF"/>
  </w:style>
  <w:style w:type="paragraph" w:customStyle="1" w:styleId="0665991B498F4A4D96DCBD2D4E92BEB5">
    <w:name w:val="0665991B498F4A4D96DCBD2D4E92BEB5"/>
    <w:rsid w:val="005324EF"/>
  </w:style>
  <w:style w:type="paragraph" w:customStyle="1" w:styleId="6346EE4BD2724A4E84270B2DF098FF26">
    <w:name w:val="6346EE4BD2724A4E84270B2DF098FF26"/>
    <w:rsid w:val="005324EF"/>
  </w:style>
  <w:style w:type="paragraph" w:customStyle="1" w:styleId="F3A1E0A8FF654ACBBFD85765D92C4483">
    <w:name w:val="F3A1E0A8FF654ACBBFD85765D92C4483"/>
    <w:rsid w:val="005324EF"/>
  </w:style>
  <w:style w:type="paragraph" w:customStyle="1" w:styleId="3982191539C649BABB8C8B7E2280B047">
    <w:name w:val="3982191539C649BABB8C8B7E2280B047"/>
    <w:rsid w:val="005324EF"/>
  </w:style>
  <w:style w:type="paragraph" w:customStyle="1" w:styleId="8B66F8526BB441EB936345A12E17EB3F">
    <w:name w:val="8B66F8526BB441EB936345A12E17EB3F"/>
    <w:rsid w:val="005324EF"/>
  </w:style>
  <w:style w:type="paragraph" w:customStyle="1" w:styleId="9586561C483E4E328CB02FC20CDDEE55">
    <w:name w:val="9586561C483E4E328CB02FC20CDDEE55"/>
    <w:rsid w:val="005324EF"/>
  </w:style>
  <w:style w:type="paragraph" w:customStyle="1" w:styleId="605D07538C8E425DB650C4322A204332">
    <w:name w:val="605D07538C8E425DB650C4322A204332"/>
    <w:rsid w:val="005324EF"/>
  </w:style>
  <w:style w:type="paragraph" w:customStyle="1" w:styleId="88294C0C6E974A589291C4F34811CBB2">
    <w:name w:val="88294C0C6E974A589291C4F34811CBB2"/>
    <w:rsid w:val="005324EF"/>
  </w:style>
  <w:style w:type="paragraph" w:customStyle="1" w:styleId="658850FB810546A99FA205DC6A3F959D">
    <w:name w:val="658850FB810546A99FA205DC6A3F959D"/>
    <w:rsid w:val="005324EF"/>
  </w:style>
  <w:style w:type="paragraph" w:customStyle="1" w:styleId="8287FED4641A4056A5DF1D97758AD69D">
    <w:name w:val="8287FED4641A4056A5DF1D97758AD69D"/>
    <w:rsid w:val="005324EF"/>
  </w:style>
  <w:style w:type="paragraph" w:customStyle="1" w:styleId="5FB45BF47D5B4888A32574B5B207C307">
    <w:name w:val="5FB45BF47D5B4888A32574B5B207C307"/>
    <w:rsid w:val="005324EF"/>
  </w:style>
  <w:style w:type="paragraph" w:customStyle="1" w:styleId="CCED77971E7143EA91BFE9B46A7DDEA3">
    <w:name w:val="CCED77971E7143EA91BFE9B46A7DDEA3"/>
    <w:rsid w:val="005324EF"/>
  </w:style>
  <w:style w:type="paragraph" w:customStyle="1" w:styleId="CE8C9FA4FA8E4AB6A5FEACC4995EA8E9">
    <w:name w:val="CE8C9FA4FA8E4AB6A5FEACC4995EA8E9"/>
    <w:rsid w:val="005324EF"/>
  </w:style>
  <w:style w:type="paragraph" w:customStyle="1" w:styleId="C66B14014D1040D5972674FCDAF74F33">
    <w:name w:val="C66B14014D1040D5972674FCDAF74F33"/>
    <w:rsid w:val="005324EF"/>
  </w:style>
  <w:style w:type="paragraph" w:customStyle="1" w:styleId="5A58D699A2D640F194C9A35DC7FF2CDB">
    <w:name w:val="5A58D699A2D640F194C9A35DC7FF2CDB"/>
    <w:rsid w:val="005324EF"/>
  </w:style>
  <w:style w:type="paragraph" w:customStyle="1" w:styleId="2A0756CBA6304369ABBC6C89CF7BFBAC">
    <w:name w:val="2A0756CBA6304369ABBC6C89CF7BFBAC"/>
    <w:rsid w:val="005324EF"/>
  </w:style>
  <w:style w:type="paragraph" w:customStyle="1" w:styleId="236654E3209849ECB303DDFBAA8B80D5">
    <w:name w:val="236654E3209849ECB303DDFBAA8B80D5"/>
    <w:rsid w:val="005324EF"/>
  </w:style>
  <w:style w:type="paragraph" w:customStyle="1" w:styleId="41E5F4CF90AA4B41B65A1F3B1225F0B1">
    <w:name w:val="41E5F4CF90AA4B41B65A1F3B1225F0B1"/>
    <w:rsid w:val="005324EF"/>
  </w:style>
  <w:style w:type="paragraph" w:customStyle="1" w:styleId="8A4B286500BF4D6E890452380281BFC9">
    <w:name w:val="8A4B286500BF4D6E890452380281BFC9"/>
    <w:rsid w:val="005324EF"/>
  </w:style>
  <w:style w:type="paragraph" w:customStyle="1" w:styleId="B5BC1C1C15004D8A8032F7CBB7C33BE6">
    <w:name w:val="B5BC1C1C15004D8A8032F7CBB7C33BE6"/>
    <w:rsid w:val="005324EF"/>
  </w:style>
  <w:style w:type="paragraph" w:customStyle="1" w:styleId="8DDD685E08B24364BE3D06C86A593054">
    <w:name w:val="8DDD685E08B24364BE3D06C86A593054"/>
    <w:rsid w:val="005324EF"/>
  </w:style>
  <w:style w:type="paragraph" w:customStyle="1" w:styleId="56D384FEC73147FB8F831C0F47BD886F">
    <w:name w:val="56D384FEC73147FB8F831C0F47BD886F"/>
    <w:rsid w:val="005324EF"/>
  </w:style>
  <w:style w:type="paragraph" w:customStyle="1" w:styleId="37066CE4FA1148C5863CA66BCA159D86">
    <w:name w:val="37066CE4FA1148C5863CA66BCA159D86"/>
    <w:rsid w:val="005324EF"/>
  </w:style>
  <w:style w:type="paragraph" w:customStyle="1" w:styleId="4D22CA6D66094C558DCAC56723AEB4EC">
    <w:name w:val="4D22CA6D66094C558DCAC56723AEB4EC"/>
    <w:rsid w:val="005324EF"/>
  </w:style>
  <w:style w:type="paragraph" w:customStyle="1" w:styleId="1A101956765A4C6E9A86155D536E0188">
    <w:name w:val="1A101956765A4C6E9A86155D536E0188"/>
    <w:rsid w:val="005324EF"/>
  </w:style>
  <w:style w:type="paragraph" w:customStyle="1" w:styleId="0C9773408E7A469E8018685A8D78A3FB">
    <w:name w:val="0C9773408E7A469E8018685A8D78A3FB"/>
    <w:rsid w:val="005324EF"/>
  </w:style>
  <w:style w:type="paragraph" w:customStyle="1" w:styleId="3FE42720C9934343897D5C084E65BA49">
    <w:name w:val="3FE42720C9934343897D5C084E65BA49"/>
    <w:rsid w:val="005324EF"/>
  </w:style>
  <w:style w:type="paragraph" w:customStyle="1" w:styleId="57935FCD3C6844C5B7AC2DA33F428BF1">
    <w:name w:val="57935FCD3C6844C5B7AC2DA33F428BF1"/>
    <w:rsid w:val="005324EF"/>
  </w:style>
  <w:style w:type="paragraph" w:customStyle="1" w:styleId="FA966D10DB0948A0B8647EEFC4BAC4F3">
    <w:name w:val="FA966D10DB0948A0B8647EEFC4BAC4F3"/>
    <w:rsid w:val="005324EF"/>
  </w:style>
  <w:style w:type="paragraph" w:customStyle="1" w:styleId="95C0FDACF1EB48118C7762A6B35642CC">
    <w:name w:val="95C0FDACF1EB48118C7762A6B35642CC"/>
    <w:rsid w:val="005324EF"/>
  </w:style>
  <w:style w:type="paragraph" w:customStyle="1" w:styleId="62349F535A7542E182D196F07641E9F5">
    <w:name w:val="62349F535A7542E182D196F07641E9F5"/>
    <w:rsid w:val="005324EF"/>
  </w:style>
  <w:style w:type="paragraph" w:customStyle="1" w:styleId="0C17BC4257D644FB97BD81A3D4A44A43">
    <w:name w:val="0C17BC4257D644FB97BD81A3D4A44A43"/>
    <w:rsid w:val="005324EF"/>
  </w:style>
  <w:style w:type="paragraph" w:customStyle="1" w:styleId="012D04F932D54B65BB9C8CBD64C6FC3D">
    <w:name w:val="012D04F932D54B65BB9C8CBD64C6FC3D"/>
    <w:rsid w:val="005324EF"/>
  </w:style>
  <w:style w:type="paragraph" w:customStyle="1" w:styleId="56084D32F8DC4248AFC65AC84E92E123">
    <w:name w:val="56084D32F8DC4248AFC65AC84E92E123"/>
    <w:rsid w:val="005324EF"/>
  </w:style>
  <w:style w:type="paragraph" w:customStyle="1" w:styleId="B495D94A54A54803B598681C30DE04B0">
    <w:name w:val="B495D94A54A54803B598681C30DE04B0"/>
    <w:rsid w:val="005324EF"/>
  </w:style>
  <w:style w:type="paragraph" w:customStyle="1" w:styleId="1FF3099615A4459191B6477E2F55DA47">
    <w:name w:val="1FF3099615A4459191B6477E2F55DA47"/>
    <w:rsid w:val="005324EF"/>
  </w:style>
  <w:style w:type="paragraph" w:customStyle="1" w:styleId="CDF809F8679E41049818049F9B50DDC4">
    <w:name w:val="CDF809F8679E41049818049F9B50DDC4"/>
    <w:rsid w:val="005324EF"/>
  </w:style>
  <w:style w:type="paragraph" w:customStyle="1" w:styleId="CADC64C1E1814791A0B7F0871E2F3C06">
    <w:name w:val="CADC64C1E1814791A0B7F0871E2F3C06"/>
    <w:rsid w:val="005324EF"/>
  </w:style>
  <w:style w:type="paragraph" w:customStyle="1" w:styleId="35C0AAD9281C4752969372110DE5010A">
    <w:name w:val="35C0AAD9281C4752969372110DE5010A"/>
    <w:rsid w:val="005324EF"/>
  </w:style>
  <w:style w:type="paragraph" w:customStyle="1" w:styleId="1288825ED859491F915056053F535DAF">
    <w:name w:val="1288825ED859491F915056053F535DAF"/>
    <w:rsid w:val="005324EF"/>
  </w:style>
  <w:style w:type="paragraph" w:customStyle="1" w:styleId="B823B128A32D4C2CA2B5B17E82BE4442">
    <w:name w:val="B823B128A32D4C2CA2B5B17E82BE4442"/>
    <w:rsid w:val="005324EF"/>
  </w:style>
  <w:style w:type="paragraph" w:customStyle="1" w:styleId="49EF123C377D4CC09D855DA13A700F61">
    <w:name w:val="49EF123C377D4CC09D855DA13A700F61"/>
    <w:rsid w:val="005324EF"/>
  </w:style>
  <w:style w:type="paragraph" w:customStyle="1" w:styleId="C594185D93B841CAA69A90D80829EBA1">
    <w:name w:val="C594185D93B841CAA69A90D80829EBA1"/>
    <w:rsid w:val="005324EF"/>
  </w:style>
  <w:style w:type="paragraph" w:customStyle="1" w:styleId="80A0C22D42B64E748D113027FE11EC5F">
    <w:name w:val="80A0C22D42B64E748D113027FE11EC5F"/>
    <w:rsid w:val="005324EF"/>
  </w:style>
  <w:style w:type="paragraph" w:customStyle="1" w:styleId="0D9FEE318C534019B6301FB9BC2D4D47">
    <w:name w:val="0D9FEE318C534019B6301FB9BC2D4D47"/>
    <w:rsid w:val="005324EF"/>
  </w:style>
  <w:style w:type="paragraph" w:customStyle="1" w:styleId="35A9583C0D0844F281099C28A720B4F0">
    <w:name w:val="35A9583C0D0844F281099C28A720B4F0"/>
    <w:rsid w:val="005324EF"/>
  </w:style>
  <w:style w:type="paragraph" w:customStyle="1" w:styleId="055221E332AD409DB207EE14723AEFAD">
    <w:name w:val="055221E332AD409DB207EE14723AEFAD"/>
    <w:rsid w:val="005324EF"/>
  </w:style>
  <w:style w:type="paragraph" w:customStyle="1" w:styleId="0D5C00FF162742BE80BB2FC98E91E488">
    <w:name w:val="0D5C00FF162742BE80BB2FC98E91E488"/>
    <w:rsid w:val="005324EF"/>
  </w:style>
  <w:style w:type="paragraph" w:customStyle="1" w:styleId="8AB31F63772045F1A1D89BCD328B2506">
    <w:name w:val="8AB31F63772045F1A1D89BCD328B2506"/>
    <w:rsid w:val="005324EF"/>
  </w:style>
  <w:style w:type="paragraph" w:customStyle="1" w:styleId="9CA12A38288E48CFB0D7BDD097994740">
    <w:name w:val="9CA12A38288E48CFB0D7BDD097994740"/>
    <w:rsid w:val="005324EF"/>
  </w:style>
  <w:style w:type="paragraph" w:customStyle="1" w:styleId="98E684BD1F2146B5AD837D1E1450C4D0">
    <w:name w:val="98E684BD1F2146B5AD837D1E1450C4D0"/>
    <w:rsid w:val="005324EF"/>
  </w:style>
  <w:style w:type="paragraph" w:customStyle="1" w:styleId="0EFE9D4F963E4D578E3C51770BE8C8AC">
    <w:name w:val="0EFE9D4F963E4D578E3C51770BE8C8AC"/>
    <w:rsid w:val="00532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D7411-4103-42A7-800B-A5ADF4FEDB36}">
  <ds:schemaRefs>
    <ds:schemaRef ds:uri="http://schemas.microsoft.com/sharepoint/v3"/>
    <ds:schemaRef ds:uri="http://purl.org/dc/terms/"/>
    <ds:schemaRef ds:uri="http://schemas.openxmlformats.org/package/2006/metadata/core-properties"/>
    <ds:schemaRef ds:uri="6dc4bcd6-49db-4c07-9060-8acfc67cef9f"/>
    <ds:schemaRef ds:uri="http://schemas.microsoft.com/office/2006/documentManagement/types"/>
    <ds:schemaRef ds:uri="http://schemas.microsoft.com/office/infopath/2007/PartnerControls"/>
    <ds:schemaRef ds:uri="fb0879af-3eba-417a-a55a-ffe6dcd6ca7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2018-10-13T14:30:00Z</dcterms:created>
  <dcterms:modified xsi:type="dcterms:W3CDTF">2018-10-13T17:44:00Z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